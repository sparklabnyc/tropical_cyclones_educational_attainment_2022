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F72A" w14:textId="0CE51D16" w:rsidR="00DB7170" w:rsidRPr="00E7560D" w:rsidRDefault="00E7560D" w:rsidP="00E7560D">
      <w:pPr>
        <w:rPr>
          <w:b/>
          <w:bCs/>
          <w:szCs w:val="24"/>
        </w:rPr>
      </w:pPr>
      <w:r w:rsidRPr="00E7560D">
        <w:rPr>
          <w:b/>
          <w:bCs/>
          <w:szCs w:val="24"/>
        </w:rPr>
        <w:t>Supplementary Information</w:t>
      </w:r>
    </w:p>
    <w:p w14:paraId="38DE97B9" w14:textId="77777777" w:rsidR="00E7560D" w:rsidRPr="00E7560D" w:rsidRDefault="00E7560D" w:rsidP="00E7560D">
      <w:pPr>
        <w:rPr>
          <w:b/>
          <w:bCs/>
          <w:szCs w:val="24"/>
        </w:rPr>
      </w:pPr>
    </w:p>
    <w:p w14:paraId="7CA504A7" w14:textId="1E02CEC3" w:rsidR="00E7560D" w:rsidRPr="00E7560D" w:rsidRDefault="00E7560D" w:rsidP="00E7560D">
      <w:pPr>
        <w:rPr>
          <w:szCs w:val="24"/>
        </w:rPr>
      </w:pPr>
      <w:r w:rsidRPr="00E7560D">
        <w:rPr>
          <w:b/>
          <w:bCs/>
          <w:szCs w:val="24"/>
        </w:rPr>
        <w:t xml:space="preserve">Table S1. </w:t>
      </w:r>
      <w:r w:rsidRPr="00E7560D">
        <w:rPr>
          <w:szCs w:val="24"/>
        </w:rPr>
        <w:t>State-specific mean standardized test scores in math and reading and language arts in 2009 and 2018</w:t>
      </w:r>
    </w:p>
    <w:p w14:paraId="2469ABE1" w14:textId="77777777" w:rsidR="006A3760" w:rsidRDefault="006A3760" w:rsidP="00E7560D">
      <w:pPr>
        <w:rPr>
          <w:rFonts w:ascii="Arial" w:hAnsi="Arial" w:cs="Arial"/>
          <w:sz w:val="20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E7560D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E7560D" w:rsidRDefault="001B1358" w:rsidP="001B135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E7560D" w:rsidRDefault="00EB78B9" w:rsidP="00786FE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E7560D" w:rsidRDefault="00EB78B9" w:rsidP="00786FE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E7560D" w:rsidRDefault="00EB78B9" w:rsidP="00786FE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2018 percentiles</w:t>
            </w:r>
          </w:p>
        </w:tc>
      </w:tr>
      <w:tr w:rsidR="0072301F" w:rsidRPr="00E7560D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E7560D" w:rsidRDefault="00EB78B9" w:rsidP="00D065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2301F" w:rsidRPr="00E7560D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4.50</w:t>
            </w:r>
          </w:p>
        </w:tc>
      </w:tr>
      <w:tr w:rsidR="0072301F" w:rsidRPr="00E7560D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B556A7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5.46</w:t>
            </w:r>
          </w:p>
        </w:tc>
      </w:tr>
      <w:tr w:rsidR="0072301F" w:rsidRPr="00E7560D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9914D99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E7560D" w:rsidRDefault="00D0659D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6.12</w:t>
            </w:r>
          </w:p>
        </w:tc>
      </w:tr>
      <w:tr w:rsidR="0072301F" w:rsidRPr="00E7560D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E3FC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E7560D" w:rsidRDefault="00BC6A08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E7560D" w:rsidRDefault="00BC6A08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E7560D" w:rsidRDefault="00BC6A08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7.37</w:t>
            </w:r>
          </w:p>
        </w:tc>
      </w:tr>
      <w:tr w:rsidR="0072301F" w:rsidRPr="00E7560D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1D5595D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E7560D" w:rsidRDefault="00743AFE" w:rsidP="00786FE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8.18</w:t>
            </w:r>
          </w:p>
        </w:tc>
      </w:tr>
      <w:tr w:rsidR="0072301F" w:rsidRPr="00E7560D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54F1867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E7560D" w:rsidRDefault="00743AFE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9.20</w:t>
            </w:r>
          </w:p>
        </w:tc>
      </w:tr>
      <w:tr w:rsidR="0072301F" w:rsidRPr="00E7560D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E7560D" w:rsidRDefault="006B23FA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4.58</w:t>
            </w:r>
          </w:p>
        </w:tc>
      </w:tr>
      <w:tr w:rsidR="0072301F" w:rsidRPr="00E7560D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F83C126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E7560D" w:rsidRDefault="005F002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5.28</w:t>
            </w:r>
          </w:p>
        </w:tc>
      </w:tr>
      <w:tr w:rsidR="0072301F" w:rsidRPr="00E7560D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5E3DDBFC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6.22</w:t>
            </w:r>
          </w:p>
        </w:tc>
      </w:tr>
      <w:tr w:rsidR="0072301F" w:rsidRPr="00E7560D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DA24B31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E7560D" w:rsidRDefault="00582C75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7.15</w:t>
            </w:r>
          </w:p>
        </w:tc>
      </w:tr>
      <w:tr w:rsidR="0072301F" w:rsidRPr="00E7560D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300A2A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E7560D" w:rsidRDefault="002E29E0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7.90</w:t>
            </w:r>
          </w:p>
        </w:tc>
      </w:tr>
      <w:tr w:rsidR="0072301F" w:rsidRPr="00E7560D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E7560D" w:rsidRDefault="00EB78B9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E7560D" w:rsidRDefault="006B25E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E7560D" w:rsidRDefault="006B25E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E7560D" w:rsidRDefault="006B25E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E7560D" w:rsidRDefault="006B25E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E7560D" w:rsidRDefault="006B25E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E7560D" w:rsidRDefault="003758F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E7560D" w:rsidRDefault="003758F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E7560D" w:rsidRDefault="003758F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E7560D" w:rsidRDefault="003758F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E7560D" w:rsidRDefault="003758F6" w:rsidP="00786F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9.07</w:t>
            </w:r>
          </w:p>
        </w:tc>
      </w:tr>
      <w:tr w:rsidR="0072301F" w:rsidRPr="00E7560D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E7560D" w:rsidRDefault="00EB78B9" w:rsidP="00EB78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2301F" w:rsidRPr="00E7560D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2E201EE" w14:textId="5099E2F3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2301F" w:rsidRPr="00E7560D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7401A75D" w14:textId="1DFD7D39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5.12</w:t>
            </w:r>
          </w:p>
        </w:tc>
      </w:tr>
      <w:tr w:rsidR="0072301F" w:rsidRPr="00E7560D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437FAC9" w14:textId="7060D24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6.11</w:t>
            </w:r>
          </w:p>
        </w:tc>
      </w:tr>
      <w:tr w:rsidR="0072301F" w:rsidRPr="00E7560D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861E3F" w14:textId="44318D98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E7560D" w:rsidRDefault="009C504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7.04</w:t>
            </w:r>
          </w:p>
        </w:tc>
      </w:tr>
      <w:tr w:rsidR="0072301F" w:rsidRPr="00E7560D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CF28975" w14:textId="2305EEB1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E7560D" w:rsidRDefault="00C0436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8.25</w:t>
            </w:r>
          </w:p>
        </w:tc>
      </w:tr>
      <w:tr w:rsidR="0072301F" w:rsidRPr="00E7560D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2301F" w:rsidRPr="00E7560D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77A23C24" w14:textId="27B5C4A1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2301F" w:rsidRPr="00E7560D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8AB9E90" w14:textId="7312D299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E7560D" w:rsidRDefault="00620843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5.41</w:t>
            </w:r>
          </w:p>
        </w:tc>
      </w:tr>
      <w:tr w:rsidR="0072301F" w:rsidRPr="00E7560D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5E68D9" w14:textId="6605A21D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6.36</w:t>
            </w:r>
          </w:p>
        </w:tc>
      </w:tr>
      <w:tr w:rsidR="0072301F" w:rsidRPr="00E7560D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412881" w14:textId="1E23E136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7.46</w:t>
            </w:r>
          </w:p>
        </w:tc>
      </w:tr>
      <w:tr w:rsidR="0072301F" w:rsidRPr="00E7560D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E7560D" w:rsidRDefault="002565B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8.74</w:t>
            </w:r>
          </w:p>
        </w:tc>
      </w:tr>
      <w:tr w:rsidR="0072301F" w:rsidRPr="00E7560D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E7560D" w:rsidRDefault="00506AC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E7560D" w:rsidRDefault="00506AC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E7560D" w:rsidRDefault="00506AC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E7560D" w:rsidRDefault="00506AC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E7560D" w:rsidRDefault="00506AC6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4.48</w:t>
            </w:r>
          </w:p>
        </w:tc>
      </w:tr>
      <w:tr w:rsidR="0072301F" w:rsidRPr="00E7560D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8D0DE83" w14:textId="38DEE935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5.73</w:t>
            </w:r>
          </w:p>
        </w:tc>
      </w:tr>
      <w:tr w:rsidR="0072301F" w:rsidRPr="00E7560D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D14FE44" w14:textId="6F64841A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E7560D" w:rsidRDefault="002331C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6.82</w:t>
            </w:r>
          </w:p>
        </w:tc>
      </w:tr>
      <w:tr w:rsidR="0072301F" w:rsidRPr="00E7560D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55E3645" w14:textId="0EB21C1B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8.06</w:t>
            </w:r>
          </w:p>
        </w:tc>
      </w:tr>
      <w:tr w:rsidR="0072301F" w:rsidRPr="00E7560D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CD7279B" w14:textId="447C9CB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9.33</w:t>
            </w:r>
          </w:p>
        </w:tc>
      </w:tr>
      <w:tr w:rsidR="0072301F" w:rsidRPr="00E7560D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BD2D834" w14:textId="51067CE2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E7560D" w:rsidRDefault="0072301F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10.50</w:t>
            </w:r>
          </w:p>
        </w:tc>
      </w:tr>
      <w:tr w:rsidR="0072301F" w:rsidRPr="00E7560D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E7560D" w:rsidRDefault="003F69F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5.11</w:t>
            </w:r>
          </w:p>
        </w:tc>
      </w:tr>
      <w:tr w:rsidR="0072301F" w:rsidRPr="00E7560D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FBF615C" w14:textId="10932BD9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E7560D" w:rsidRDefault="00337B1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6.24</w:t>
            </w:r>
          </w:p>
        </w:tc>
      </w:tr>
      <w:tr w:rsidR="0072301F" w:rsidRPr="00E7560D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7327A1C" w14:textId="070B4B26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E7560D" w:rsidRDefault="000E0CD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7.20</w:t>
            </w:r>
          </w:p>
        </w:tc>
      </w:tr>
      <w:tr w:rsidR="0072301F" w:rsidRPr="00E7560D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5BBE090" w14:textId="2F900482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7.99</w:t>
            </w:r>
          </w:p>
        </w:tc>
      </w:tr>
      <w:tr w:rsidR="0072301F" w:rsidRPr="00E7560D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B6E7ACD" w14:textId="4748DB12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</w:tr>
      <w:tr w:rsidR="0072301F" w:rsidRPr="00E7560D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E7560D" w:rsidRDefault="00E70C5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10.11</w:t>
            </w:r>
          </w:p>
        </w:tc>
      </w:tr>
      <w:tr w:rsidR="0072301F" w:rsidRPr="00E7560D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E7560D" w:rsidRDefault="00EB78B9" w:rsidP="00EB78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3.82</w:t>
            </w:r>
          </w:p>
        </w:tc>
      </w:tr>
      <w:tr w:rsidR="0072301F" w:rsidRPr="00E7560D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57298FC3" w14:textId="2468691D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5.05</w:t>
            </w:r>
          </w:p>
        </w:tc>
      </w:tr>
      <w:tr w:rsidR="0072301F" w:rsidRPr="00E7560D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3E21CF8" w14:textId="43344AB8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</w:tr>
      <w:tr w:rsidR="0072301F" w:rsidRPr="00E7560D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5935A" w14:textId="6AA556AD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7.33</w:t>
            </w:r>
          </w:p>
        </w:tc>
      </w:tr>
      <w:tr w:rsidR="0072301F" w:rsidRPr="00E7560D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0B84122" w14:textId="3C14082E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8.25</w:t>
            </w:r>
          </w:p>
        </w:tc>
      </w:tr>
      <w:tr w:rsidR="0072301F" w:rsidRPr="00E7560D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E61BD5" w14:textId="2170A3A8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9.35</w:t>
            </w:r>
          </w:p>
        </w:tc>
      </w:tr>
      <w:tr w:rsidR="0072301F" w:rsidRPr="00E7560D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E7560D" w:rsidRDefault="008822C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4.35</w:t>
            </w:r>
          </w:p>
        </w:tc>
      </w:tr>
      <w:tr w:rsidR="0072301F" w:rsidRPr="00E7560D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4F46F7AF" w14:textId="7F52C601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E7560D" w:rsidRDefault="00EA2E22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5.40</w:t>
            </w:r>
          </w:p>
        </w:tc>
      </w:tr>
      <w:tr w:rsidR="0072301F" w:rsidRPr="00E7560D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1320B48" w14:textId="179D58A1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5.63</w:t>
            </w:r>
          </w:p>
        </w:tc>
      </w:tr>
      <w:tr w:rsidR="0072301F" w:rsidRPr="00E7560D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7C21B467" w14:textId="2DB8E68C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7.14</w:t>
            </w:r>
          </w:p>
        </w:tc>
      </w:tr>
      <w:tr w:rsidR="0072301F" w:rsidRPr="00E7560D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38FDD1" w14:textId="5B4558FF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8.04</w:t>
            </w:r>
          </w:p>
        </w:tc>
      </w:tr>
      <w:tr w:rsidR="0072301F" w:rsidRPr="00E7560D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E7560D" w:rsidRDefault="007D1AD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E7560D" w:rsidRDefault="00AD7AE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E7560D" w:rsidRDefault="00AD7AE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E7560D" w:rsidRDefault="00AD7AE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E7560D" w:rsidRDefault="00AD7AE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E7560D" w:rsidRDefault="00AD7AE7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8.79</w:t>
            </w:r>
          </w:p>
        </w:tc>
      </w:tr>
      <w:tr w:rsidR="0072301F" w:rsidRPr="00E7560D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78F63D01" w:rsidR="00EB78B9" w:rsidRPr="00E7560D" w:rsidRDefault="00ED5E69" w:rsidP="00EB78B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</w:tc>
      </w:tr>
      <w:tr w:rsidR="0072301F" w:rsidRPr="00E7560D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61EF1F" w14:textId="0B109583" w:rsidR="00EB78B9" w:rsidRPr="00E7560D" w:rsidRDefault="00447771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E7560D" w:rsidRDefault="002F05FA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4.39</w:t>
            </w:r>
          </w:p>
        </w:tc>
      </w:tr>
      <w:tr w:rsidR="0072301F" w:rsidRPr="00E7560D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E7560D" w:rsidRDefault="00EB78B9" w:rsidP="00743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650546C" w14:textId="63E6F4A6" w:rsidR="00EB78B9" w:rsidRPr="00E7560D" w:rsidRDefault="00EB78B9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E7560D" w:rsidRDefault="009F3905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E7560D" w:rsidRDefault="009F3905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E7560D" w:rsidRDefault="009F3905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E7560D" w:rsidRDefault="009F3905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E7560D" w:rsidRDefault="009F3905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E7560D" w:rsidRDefault="00B72A6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E7560D" w:rsidRDefault="00B72A6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E7560D" w:rsidRDefault="00B72A6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E7560D" w:rsidRDefault="00B72A6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E7560D" w:rsidRDefault="00B72A6C" w:rsidP="00EB7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5.43</w:t>
            </w:r>
          </w:p>
        </w:tc>
      </w:tr>
      <w:tr w:rsidR="00447771" w:rsidRPr="00E7560D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955795" w14:textId="40E43414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6.64</w:t>
            </w:r>
          </w:p>
        </w:tc>
      </w:tr>
      <w:tr w:rsidR="00447771" w:rsidRPr="00E7560D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1148" w14:textId="0DAEC8A6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7.26</w:t>
            </w:r>
          </w:p>
        </w:tc>
      </w:tr>
      <w:tr w:rsidR="00447771" w:rsidRPr="00E7560D" w14:paraId="28AF550D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48489E54" w14:textId="05543291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8.36</w:t>
            </w:r>
          </w:p>
        </w:tc>
      </w:tr>
      <w:tr w:rsidR="00447771" w:rsidRPr="00E7560D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57259BF3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77A6ADD8" w14:textId="2E75D95D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E7560D" w:rsidRDefault="00B72A6C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3.41</w:t>
            </w:r>
          </w:p>
        </w:tc>
      </w:tr>
      <w:tr w:rsidR="00447771" w:rsidRPr="00E7560D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AFC979" w14:textId="3C2366F8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CD0DC28" w14:textId="7A3D69A9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4.36</w:t>
            </w:r>
          </w:p>
        </w:tc>
      </w:tr>
      <w:tr w:rsidR="00447771" w:rsidRPr="00E7560D" w14:paraId="07A2B83C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331A9663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1E082C88" w14:textId="08828501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AA12BB5" w14:textId="6C51012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4169179" w14:textId="1A748DAD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0D7BD2E" w14:textId="1DB0710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1489A" w14:textId="30FB90AD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DCB334F" w14:textId="6721CD71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077C2A5B" w14:textId="4FDC541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719191" w14:textId="66CEA75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EA3D78" w14:textId="5C2E8AB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144FD9D" w14:textId="2827264F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EC21B6B" w14:textId="4ACE86C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5.41</w:t>
            </w:r>
          </w:p>
        </w:tc>
      </w:tr>
      <w:tr w:rsidR="00447771" w:rsidRPr="00E7560D" w14:paraId="246D76A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nil"/>
            </w:tcBorders>
          </w:tcPr>
          <w:p w14:paraId="0204A3C2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070B0247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C631C21" w14:textId="170E6283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13AF500" w14:textId="1DE5F6B6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DD5CE8E" w14:textId="1A3663A9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61D0FD" w14:textId="3399FF12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99B449C" w14:textId="35DB239E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54A4188B" w14:textId="32F2223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64E80B6" w14:textId="0E176C34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CAC9563" w14:textId="339EC0A9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3EBFDEA" w14:textId="6C51EEF4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F78B2BB" w14:textId="1E49057F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Pr="00E7560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47771" w:rsidRPr="00E7560D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09F5E574" w14:textId="6AC947BE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6.28</w:t>
            </w:r>
          </w:p>
        </w:tc>
      </w:tr>
      <w:tr w:rsidR="00447771" w:rsidRPr="00E7560D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694B1397" w14:textId="218070D3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7.22</w:t>
            </w:r>
          </w:p>
        </w:tc>
      </w:tr>
      <w:tr w:rsidR="00447771" w:rsidRPr="00E7560D" w14:paraId="5E137432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8.22</w:t>
            </w:r>
          </w:p>
        </w:tc>
      </w:tr>
      <w:tr w:rsidR="00447771" w:rsidRPr="00E7560D" w14:paraId="2E035E68" w14:textId="77777777" w:rsidTr="00722B41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</w:tcBorders>
            <w:vAlign w:val="center"/>
          </w:tcPr>
          <w:p w14:paraId="49F95B36" w14:textId="130196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E7560D" w:rsidRDefault="00840A0D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4.08</w:t>
            </w:r>
          </w:p>
        </w:tc>
      </w:tr>
      <w:tr w:rsidR="00447771" w:rsidRPr="00E7560D" w14:paraId="1CBC5EC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4DBC909C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56048A6F" w14:textId="018D655F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5.06</w:t>
            </w:r>
          </w:p>
        </w:tc>
      </w:tr>
      <w:tr w:rsidR="00447771" w:rsidRPr="00E7560D" w14:paraId="659E9E17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51DDDB1C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472B911F" w14:textId="1123CDEC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6.24</w:t>
            </w:r>
          </w:p>
        </w:tc>
      </w:tr>
      <w:tr w:rsidR="00447771" w:rsidRPr="00E7560D" w14:paraId="6219C253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7073E511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2927AF4B" w14:textId="1140D11B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7.43</w:t>
            </w:r>
          </w:p>
        </w:tc>
      </w:tr>
      <w:tr w:rsidR="00447771" w:rsidRPr="00E7560D" w14:paraId="22AB91B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48771A67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C3CC872" w14:textId="2B027E1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47771" w:rsidRPr="00E7560D" w14:paraId="1A04E76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vAlign w:val="center"/>
          </w:tcPr>
          <w:p w14:paraId="7DD606C3" w14:textId="77777777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6CE61E0" w14:textId="492EA985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E7560D" w:rsidRDefault="00C03F68" w:rsidP="00C03F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47771" w:rsidRPr="00E7560D" w14:paraId="6B7B805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vAlign w:val="center"/>
          </w:tcPr>
          <w:p w14:paraId="7F6BBCDE" w14:textId="7BF824C2" w:rsidR="00447771" w:rsidRPr="00E7560D" w:rsidRDefault="00447771" w:rsidP="004477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E7560D" w:rsidRDefault="00C03F68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3.60</w:t>
            </w:r>
          </w:p>
        </w:tc>
      </w:tr>
      <w:tr w:rsidR="00447771" w:rsidRPr="00E7560D" w14:paraId="2EA816D2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2277834E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5DF51CAE" w14:textId="01803E26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</w:tr>
      <w:tr w:rsidR="00447771" w:rsidRPr="00E7560D" w14:paraId="3CE8D52D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5633C24E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20F1E" w14:textId="4B46F909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5.43</w:t>
            </w:r>
          </w:p>
        </w:tc>
      </w:tr>
      <w:tr w:rsidR="00447771" w:rsidRPr="00E7560D" w14:paraId="0B7B1259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4CCDE8D0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694EE7" w14:textId="0B7B9D1A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6.54</w:t>
            </w:r>
          </w:p>
        </w:tc>
      </w:tr>
      <w:tr w:rsidR="00447771" w:rsidRPr="00E7560D" w14:paraId="20F8DE2C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</w:tcPr>
          <w:p w14:paraId="454D9D6D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</w:tcPr>
          <w:p w14:paraId="4D9D2AF3" w14:textId="06701189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7.53</w:t>
            </w:r>
          </w:p>
        </w:tc>
      </w:tr>
      <w:tr w:rsidR="00447771" w:rsidRPr="00E7560D" w14:paraId="54D9366B" w14:textId="77777777" w:rsidTr="00722B41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bottom w:val="single" w:sz="4" w:space="0" w:color="auto"/>
            </w:tcBorders>
          </w:tcPr>
          <w:p w14:paraId="144B9B10" w14:textId="77777777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E7560D" w:rsidRDefault="0044777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E7560D" w:rsidRDefault="00104F61" w:rsidP="004477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560D">
              <w:rPr>
                <w:rFonts w:ascii="Times New Roman" w:hAnsi="Times New Roman" w:cs="Times New Roman"/>
                <w:sz w:val="18"/>
                <w:szCs w:val="18"/>
              </w:rPr>
              <w:t>8.55</w:t>
            </w:r>
          </w:p>
        </w:tc>
      </w:tr>
    </w:tbl>
    <w:p w14:paraId="10A7F386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5520D6E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6F1D4832" w14:textId="1D6AD665" w:rsidR="00232C60" w:rsidRPr="00DB7170" w:rsidRDefault="00232C60" w:rsidP="001B1358">
      <w:pPr>
        <w:rPr>
          <w:rFonts w:ascii="Arial" w:hAnsi="Arial" w:cs="Arial"/>
          <w:sz w:val="20"/>
        </w:rPr>
        <w:sectPr w:rsidR="00232C60" w:rsidRPr="00DB7170" w:rsidSect="00031E89">
          <w:footerReference w:type="even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25396039" w14:textId="77777777" w:rsidR="006A3760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p w14:paraId="3F86907E" w14:textId="77777777" w:rsidR="00E7560D" w:rsidRPr="00E7560D" w:rsidRDefault="00E7560D" w:rsidP="00E7560D">
      <w:pPr>
        <w:rPr>
          <w:szCs w:val="24"/>
        </w:rPr>
      </w:pPr>
      <w:r w:rsidRPr="00E7560D">
        <w:rPr>
          <w:b/>
          <w:bCs/>
          <w:szCs w:val="24"/>
        </w:rPr>
        <w:t>Table S2.</w:t>
      </w:r>
      <w:r w:rsidRPr="00E7560D">
        <w:rPr>
          <w:szCs w:val="24"/>
        </w:rPr>
        <w:t xml:space="preserve"> </w:t>
      </w:r>
      <w:r w:rsidRPr="00E7560D">
        <w:rPr>
          <w:color w:val="000000" w:themeColor="text1"/>
          <w:szCs w:val="24"/>
        </w:rPr>
        <w:t>National and State-Specific Associations between Hurricane-Force Tropical Cyclones and Standardized Test Scores</w:t>
      </w:r>
      <w:r w:rsidRPr="00E7560D">
        <w:rPr>
          <w:szCs w:val="24"/>
        </w:rPr>
        <w:t xml:space="preserve">; 95% </w:t>
      </w:r>
      <w:proofErr w:type="spellStart"/>
      <w:r w:rsidRPr="00E7560D">
        <w:rPr>
          <w:szCs w:val="24"/>
        </w:rPr>
        <w:t>CrI</w:t>
      </w:r>
      <w:proofErr w:type="spellEnd"/>
      <w:r w:rsidRPr="00E7560D">
        <w:rPr>
          <w:szCs w:val="24"/>
        </w:rPr>
        <w:t xml:space="preserve"> = 95% credible interval, probability = Posterior probability of positive/negative association </w:t>
      </w:r>
    </w:p>
    <w:p w14:paraId="532A51DC" w14:textId="77777777" w:rsidR="006A3760" w:rsidRPr="009B0962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Spec="center" w:tblpY="2616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E7560D" w:rsidRPr="00E7560D" w14:paraId="7D66FDE3" w14:textId="77777777" w:rsidTr="00E7560D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2020D767" w14:textId="77777777" w:rsidR="00E7560D" w:rsidRPr="00E7560D" w:rsidRDefault="00E7560D" w:rsidP="00E7560D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26F44131" w14:textId="77777777" w:rsidR="00E7560D" w:rsidRPr="00E7560D" w:rsidRDefault="00E7560D" w:rsidP="00E7560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Math </w:t>
            </w:r>
          </w:p>
          <w:p w14:paraId="0375C62D" w14:textId="77777777" w:rsidR="00E7560D" w:rsidRPr="00E7560D" w:rsidRDefault="00E7560D" w:rsidP="00E756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sym w:font="Symbol" w:char="F062"/>
            </w:r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95% </w:t>
            </w:r>
            <w:proofErr w:type="spellStart"/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>CrI</w:t>
            </w:r>
            <w:proofErr w:type="spellEnd"/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584069DD" w14:textId="77777777" w:rsidR="00E7560D" w:rsidRPr="00E7560D" w:rsidRDefault="00E7560D" w:rsidP="00E7560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b/>
                <w:sz w:val="20"/>
                <w:szCs w:val="20"/>
              </w:rPr>
              <w:t>Reading/Language Arts</w:t>
            </w:r>
          </w:p>
          <w:p w14:paraId="3A2A21FF" w14:textId="77777777" w:rsidR="00E7560D" w:rsidRPr="00E7560D" w:rsidRDefault="00E7560D" w:rsidP="00E7560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sym w:font="Symbol" w:char="F062"/>
            </w:r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95% </w:t>
            </w:r>
            <w:proofErr w:type="spellStart"/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>CrI</w:t>
            </w:r>
            <w:proofErr w:type="spellEnd"/>
            <w:r w:rsidRPr="00E7560D">
              <w:rPr>
                <w:rFonts w:ascii="Times New Roman" w:hAnsi="Times New Roman" w:cs="Times New Roman"/>
                <w:bCs/>
                <w:sz w:val="20"/>
                <w:szCs w:val="20"/>
              </w:rPr>
              <w:t>, probability)</w:t>
            </w:r>
          </w:p>
        </w:tc>
      </w:tr>
      <w:tr w:rsidR="00E7560D" w:rsidRPr="00E7560D" w14:paraId="7176486B" w14:textId="77777777" w:rsidTr="00E7560D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6EDE4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Storm Exposure Nationally and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12A68" w14:textId="77777777" w:rsidR="00E7560D" w:rsidRPr="00E7560D" w:rsidRDefault="00E7560D" w:rsidP="00E7560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4A4E1" w14:textId="77777777" w:rsidR="00E7560D" w:rsidRPr="00E7560D" w:rsidRDefault="00E7560D" w:rsidP="00E7560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560D" w:rsidRPr="00E7560D" w14:paraId="1FD52500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1C5144D" w14:textId="77777777" w:rsidR="00E7560D" w:rsidRPr="00E7560D" w:rsidRDefault="00E7560D" w:rsidP="00E7560D">
            <w:pPr>
              <w:ind w:left="346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60A8A94F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-0.04 (-0.11, 0.03), 85.0%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425A6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0.00 (-0.06, 0.07), 55.5%</w:t>
            </w:r>
          </w:p>
        </w:tc>
      </w:tr>
      <w:tr w:rsidR="00E7560D" w:rsidRPr="00E7560D" w14:paraId="31536EA6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46B8" w14:textId="77777777" w:rsidR="00E7560D" w:rsidRPr="00E7560D" w:rsidRDefault="00E7560D" w:rsidP="00E7560D">
            <w:pPr>
              <w:ind w:left="348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AD2E4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0.14 (0.02, 0.26),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94AB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0.11 (0.02, 0.22), 99.2%</w:t>
            </w:r>
          </w:p>
        </w:tc>
      </w:tr>
      <w:tr w:rsidR="00E7560D" w:rsidRPr="00E7560D" w14:paraId="7C9D8345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3EE" w14:textId="77777777" w:rsidR="00E7560D" w:rsidRPr="00E7560D" w:rsidRDefault="00E7560D" w:rsidP="00E7560D">
            <w:pPr>
              <w:ind w:left="346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C231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-0.05 (-0.30, 0.15),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7BEBF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0.00 (-0.15, 0.16), 50.2%</w:t>
            </w:r>
          </w:p>
        </w:tc>
      </w:tr>
      <w:tr w:rsidR="00E7560D" w:rsidRPr="00E7560D" w14:paraId="1546F0FA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1DEC2" w14:textId="77777777" w:rsidR="00E7560D" w:rsidRPr="00E7560D" w:rsidRDefault="00E7560D" w:rsidP="00E7560D">
            <w:pPr>
              <w:ind w:left="348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B998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-0.11 (-0.31, 0.06),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F2AF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-0.04 (-0.18, 0.09), 71.1%</w:t>
            </w:r>
          </w:p>
        </w:tc>
      </w:tr>
      <w:tr w:rsidR="00E7560D" w:rsidRPr="00E7560D" w14:paraId="153330FD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772A5" w14:textId="77777777" w:rsidR="00E7560D" w:rsidRPr="00E7560D" w:rsidRDefault="00E7560D" w:rsidP="00E7560D">
            <w:pPr>
              <w:ind w:left="348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1D41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-0.16 (-0.29, -0.03),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FD0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-0.05 (-0.15, 0.05), 82.4%</w:t>
            </w:r>
          </w:p>
        </w:tc>
      </w:tr>
      <w:tr w:rsidR="00E7560D" w:rsidRPr="00E7560D" w14:paraId="591E91A6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7EB05AB" w14:textId="77777777" w:rsidR="00E7560D" w:rsidRPr="00E7560D" w:rsidRDefault="00E7560D" w:rsidP="00E7560D">
            <w:pPr>
              <w:ind w:left="348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54DF5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-0.12 (-0.35, 0.06),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C8BDF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-0.01 (-0.15, 0.12), 54.5%</w:t>
            </w:r>
          </w:p>
        </w:tc>
      </w:tr>
      <w:tr w:rsidR="00E7560D" w:rsidRPr="00E7560D" w14:paraId="428B4073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4C66A85" w14:textId="77777777" w:rsidR="00E7560D" w:rsidRPr="00E7560D" w:rsidRDefault="00E7560D" w:rsidP="00E7560D">
            <w:pPr>
              <w:ind w:left="346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1224B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0.03 (-0.09, 0.16),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770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-0.04 (-0.14, 0.05), 81.2%</w:t>
            </w:r>
          </w:p>
        </w:tc>
      </w:tr>
      <w:tr w:rsidR="00E7560D" w:rsidRPr="00E7560D" w14:paraId="294F53DA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334428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6E8610D" w14:textId="77777777" w:rsidR="00E7560D" w:rsidRPr="00E7560D" w:rsidRDefault="00E7560D" w:rsidP="00E7560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DFF1E3" w14:textId="77777777" w:rsidR="00E7560D" w:rsidRPr="00E7560D" w:rsidRDefault="00E7560D" w:rsidP="00E7560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560D" w:rsidRPr="00E7560D" w14:paraId="146FF8E3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350A97C" w14:textId="77777777" w:rsidR="00E7560D" w:rsidRPr="00E7560D" w:rsidRDefault="00E7560D" w:rsidP="00E7560D">
            <w:pPr>
              <w:ind w:left="348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882EB57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-1.45 (-2.38, -0.51),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18B34A8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-2.02 (-2.84, -1.19), 99.9%</w:t>
            </w:r>
          </w:p>
        </w:tc>
      </w:tr>
      <w:tr w:rsidR="00E7560D" w:rsidRPr="00E7560D" w14:paraId="621019C2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ABC680" w14:textId="77777777" w:rsidR="00E7560D" w:rsidRPr="00E7560D" w:rsidRDefault="00E7560D" w:rsidP="00E7560D">
            <w:pPr>
              <w:ind w:left="348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AF285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1.78 (0.70, 2.86),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E669FE0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1.79 (0.86, 2.71), 99.9%</w:t>
            </w:r>
          </w:p>
        </w:tc>
      </w:tr>
      <w:tr w:rsidR="00E7560D" w:rsidRPr="00E7560D" w14:paraId="2AFC7EDE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EB908F6" w14:textId="77777777" w:rsidR="00E7560D" w:rsidRPr="00E7560D" w:rsidRDefault="00E7560D" w:rsidP="00E7560D">
            <w:pPr>
              <w:ind w:left="34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3B9984E8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-1.71 (-1.93, -1.48),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8C9353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-2.27 (-2.46, -2.07), 99.9%</w:t>
            </w:r>
          </w:p>
        </w:tc>
      </w:tr>
      <w:tr w:rsidR="00E7560D" w:rsidRPr="00E7560D" w14:paraId="00442E49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39BC877" w14:textId="77777777" w:rsidR="00E7560D" w:rsidRPr="00E7560D" w:rsidRDefault="00E7560D" w:rsidP="00E7560D">
            <w:pPr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6517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-0.96 (-1.14, -0.78),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F88E9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-1.66 (-1.81, -1.51), 99.9%</w:t>
            </w:r>
          </w:p>
        </w:tc>
      </w:tr>
      <w:tr w:rsidR="00E7560D" w:rsidRPr="00E7560D" w14:paraId="549E9BF5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2B05F9D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0F39C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-0.49 (-0.59, -0.38),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39E8D46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-0.98 (-1.06, -0.89), 99.9%</w:t>
            </w:r>
          </w:p>
        </w:tc>
      </w:tr>
      <w:tr w:rsidR="00E7560D" w:rsidRPr="00E7560D" w14:paraId="2EF71798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3D1E490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A4AFF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-0.45 (-0.53, -0.37),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55BD495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0.02 (-0.05, 0.09), 71.6%</w:t>
            </w:r>
          </w:p>
        </w:tc>
      </w:tr>
      <w:tr w:rsidR="00E7560D" w:rsidRPr="00E7560D" w14:paraId="4B16C048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50F64A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54715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0.66 (0.14, 1.19),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4AE1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-1.61 (-2.05, -1.18), 99.9%</w:t>
            </w:r>
          </w:p>
        </w:tc>
      </w:tr>
      <w:tr w:rsidR="00E7560D" w:rsidRPr="00E7560D" w14:paraId="7126788E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2DB5888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03318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-1.73 (-2.25, -1.20),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509D0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0.37 (-0.09, 0.82), 94.6%</w:t>
            </w:r>
          </w:p>
        </w:tc>
      </w:tr>
      <w:tr w:rsidR="00E7560D" w:rsidRPr="00E7560D" w14:paraId="7582530D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BEBD37F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11DAF57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1.64 (1.25, 2.03),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C6E59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1.44 (1.12, 1.77), 99.9%</w:t>
            </w:r>
          </w:p>
        </w:tc>
      </w:tr>
      <w:tr w:rsidR="00E7560D" w:rsidRPr="00E7560D" w14:paraId="590F848A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3B90A31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CC8C602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-0.75 (-1.08, -0.42),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D60E3CA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0.33 (0.06, 0.60), 99.4%</w:t>
            </w:r>
          </w:p>
        </w:tc>
      </w:tr>
      <w:tr w:rsidR="00E7560D" w:rsidRPr="00E7560D" w14:paraId="3AD85727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C78E6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96F66E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-0.12 (-0.50, 0.25),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378C2DD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</w:rPr>
            </w:pPr>
            <w:r w:rsidRPr="00E7560D">
              <w:rPr>
                <w:rFonts w:ascii="Times New Roman" w:hAnsi="Times New Roman" w:cs="Times New Roman"/>
                <w:sz w:val="20"/>
              </w:rPr>
              <w:t>-0.27 (-0.57, 0.03), 96.1%</w:t>
            </w:r>
          </w:p>
        </w:tc>
      </w:tr>
      <w:tr w:rsidR="00E7560D" w:rsidRPr="00E7560D" w14:paraId="42C57DFC" w14:textId="77777777" w:rsidTr="00E7560D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89435DB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8E2DF5D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0.16 (0.00, 0.32),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29FAD3C" w14:textId="77777777" w:rsidR="00E7560D" w:rsidRPr="00E7560D" w:rsidRDefault="00E7560D" w:rsidP="00E756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560D">
              <w:rPr>
                <w:rFonts w:ascii="Times New Roman" w:hAnsi="Times New Roman" w:cs="Times New Roman"/>
                <w:sz w:val="20"/>
                <w:szCs w:val="20"/>
              </w:rPr>
              <w:t>0.24 (0.10, 0.38),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sectPr w:rsidR="00764126" w:rsidSect="000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C57A" w14:textId="77777777" w:rsidR="00E90AE0" w:rsidRDefault="00E90AE0">
      <w:r>
        <w:separator/>
      </w:r>
    </w:p>
  </w:endnote>
  <w:endnote w:type="continuationSeparator" w:id="0">
    <w:p w14:paraId="5AF2EDE0" w14:textId="77777777" w:rsidR="00E90AE0" w:rsidRDefault="00E9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DFF2" w14:textId="77777777" w:rsidR="00E90AE0" w:rsidRDefault="00E90AE0">
      <w:r>
        <w:separator/>
      </w:r>
    </w:p>
  </w:footnote>
  <w:footnote w:type="continuationSeparator" w:id="0">
    <w:p w14:paraId="2B533790" w14:textId="77777777" w:rsidR="00E90AE0" w:rsidRDefault="00E90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31E89"/>
    <w:rsid w:val="00055E92"/>
    <w:rsid w:val="00065EBD"/>
    <w:rsid w:val="00083B44"/>
    <w:rsid w:val="000850DC"/>
    <w:rsid w:val="0008536B"/>
    <w:rsid w:val="000A41E4"/>
    <w:rsid w:val="000C2771"/>
    <w:rsid w:val="000C5F36"/>
    <w:rsid w:val="000E0CDC"/>
    <w:rsid w:val="000F0DCE"/>
    <w:rsid w:val="00104F61"/>
    <w:rsid w:val="001059B6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B4599"/>
    <w:rsid w:val="003C232D"/>
    <w:rsid w:val="003C63A7"/>
    <w:rsid w:val="003E08E1"/>
    <w:rsid w:val="003F69FC"/>
    <w:rsid w:val="003F6E14"/>
    <w:rsid w:val="00405336"/>
    <w:rsid w:val="00447771"/>
    <w:rsid w:val="004571D5"/>
    <w:rsid w:val="00461D81"/>
    <w:rsid w:val="0046356B"/>
    <w:rsid w:val="00473E7F"/>
    <w:rsid w:val="00476B4D"/>
    <w:rsid w:val="00477182"/>
    <w:rsid w:val="004779CB"/>
    <w:rsid w:val="004A159F"/>
    <w:rsid w:val="004B2F21"/>
    <w:rsid w:val="004B3D10"/>
    <w:rsid w:val="004C6B55"/>
    <w:rsid w:val="004D1140"/>
    <w:rsid w:val="004E16F2"/>
    <w:rsid w:val="004E42D8"/>
    <w:rsid w:val="004E6621"/>
    <w:rsid w:val="004E7BA2"/>
    <w:rsid w:val="004F7EDF"/>
    <w:rsid w:val="005001AC"/>
    <w:rsid w:val="00506AC6"/>
    <w:rsid w:val="00507399"/>
    <w:rsid w:val="00516723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C3560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2B41"/>
    <w:rsid w:val="0072301F"/>
    <w:rsid w:val="00732A03"/>
    <w:rsid w:val="00734835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B7BBE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74D7B"/>
    <w:rsid w:val="008822CA"/>
    <w:rsid w:val="00885C9B"/>
    <w:rsid w:val="008A0162"/>
    <w:rsid w:val="008A74D8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400B1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B4BA9"/>
    <w:rsid w:val="00BC1E89"/>
    <w:rsid w:val="00BC6A08"/>
    <w:rsid w:val="00BD58CF"/>
    <w:rsid w:val="00BE33E6"/>
    <w:rsid w:val="00C03F68"/>
    <w:rsid w:val="00C0436F"/>
    <w:rsid w:val="00C046DC"/>
    <w:rsid w:val="00C04CC1"/>
    <w:rsid w:val="00C15DC6"/>
    <w:rsid w:val="00C22A81"/>
    <w:rsid w:val="00C33FE9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6482A"/>
    <w:rsid w:val="00E7038B"/>
    <w:rsid w:val="00E70C59"/>
    <w:rsid w:val="00E7560D"/>
    <w:rsid w:val="00E90AE0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9C7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D61EA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74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6414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6</cp:revision>
  <cp:lastPrinted>2024-04-30T17:39:00Z</cp:lastPrinted>
  <dcterms:created xsi:type="dcterms:W3CDTF">2024-04-30T17:39:00Z</dcterms:created>
  <dcterms:modified xsi:type="dcterms:W3CDTF">2024-05-23T18:07:00Z</dcterms:modified>
</cp:coreProperties>
</file>